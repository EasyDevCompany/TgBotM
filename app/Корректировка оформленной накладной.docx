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9C83" w14:textId="25DFA4B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3B0FBD08" w14:textId="3704049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sz w:val="28"/>
          <w:szCs w:val="28"/>
        </w:rPr>
        <w:t>_______________________</w:t>
      </w:r>
    </w:p>
    <w:p w14:paraId="28D92303" w14:textId="3021E5B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 xml:space="preserve">От </w:t>
      </w:r>
      <w:r w:rsidRPr="007A166F">
        <w:rPr>
          <w:color w:val="000000"/>
          <w:sz w:val="28"/>
          <w:szCs w:val="28"/>
        </w:rPr>
        <w:t>____________________</w:t>
      </w:r>
    </w:p>
    <w:p w14:paraId="1F766497" w14:textId="3DFCB1D3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614850B1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2E4C74C9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6291EBB" w14:textId="77777777" w:rsidR="007A166F" w:rsidRPr="007A166F" w:rsidRDefault="007A166F" w:rsidP="007A166F">
      <w:pPr>
        <w:pStyle w:val="ac"/>
        <w:spacing w:before="240" w:beforeAutospacing="0" w:after="240" w:afterAutospacing="0"/>
        <w:jc w:val="center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Служебная записка</w:t>
      </w:r>
    </w:p>
    <w:p w14:paraId="193092D5" w14:textId="58CA025B" w:rsidR="00746327" w:rsidRDefault="00746327" w:rsidP="00746327">
      <w:pPr>
        <w:pStyle w:val="ac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746327">
        <w:rPr>
          <w:color w:val="000000"/>
          <w:sz w:val="28"/>
          <w:szCs w:val="28"/>
        </w:rPr>
        <w:t xml:space="preserve">По </w:t>
      </w:r>
      <w:r>
        <w:rPr>
          <w:color w:val="000000"/>
          <w:sz w:val="28"/>
          <w:szCs w:val="28"/>
        </w:rPr>
        <w:t xml:space="preserve">причине ________________________, в </w:t>
      </w:r>
      <w:r w:rsidR="00E21FAF">
        <w:rPr>
          <w:color w:val="000000"/>
          <w:sz w:val="28"/>
          <w:szCs w:val="28"/>
        </w:rPr>
        <w:t>накладной</w:t>
      </w:r>
      <w:r w:rsidRPr="00746327">
        <w:rPr>
          <w:color w:val="000000"/>
          <w:sz w:val="28"/>
          <w:szCs w:val="28"/>
        </w:rPr>
        <w:t xml:space="preserve"> №</w:t>
      </w:r>
      <w:r>
        <w:rPr>
          <w:color w:val="000000"/>
          <w:sz w:val="28"/>
          <w:szCs w:val="28"/>
        </w:rPr>
        <w:t xml:space="preserve"> ______</w:t>
      </w:r>
      <w:r w:rsidR="00E21FAF">
        <w:rPr>
          <w:color w:val="000000"/>
          <w:sz w:val="28"/>
          <w:szCs w:val="28"/>
        </w:rPr>
        <w:t xml:space="preserve">, от _______, </w:t>
      </w:r>
      <w:r w:rsidRPr="00746327">
        <w:rPr>
          <w:color w:val="000000"/>
          <w:sz w:val="28"/>
          <w:szCs w:val="28"/>
        </w:rPr>
        <w:t>необходимо внести корректировки</w:t>
      </w:r>
      <w:r w:rsidR="00E21FAF">
        <w:rPr>
          <w:color w:val="000000"/>
          <w:sz w:val="28"/>
          <w:szCs w:val="28"/>
        </w:rPr>
        <w:t>: ____________________________________________</w:t>
      </w:r>
    </w:p>
    <w:p w14:paraId="49F4AFE3" w14:textId="77777777" w:rsidR="00746327" w:rsidRDefault="00746327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14:paraId="3F4E80F7" w14:textId="4E025145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>: ________________</w:t>
      </w:r>
    </w:p>
    <w:p w14:paraId="41B66A88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0E21C557" w14:textId="6D3583C0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работника__________</w:t>
      </w:r>
      <w:r>
        <w:rPr>
          <w:color w:val="000000"/>
          <w:sz w:val="28"/>
          <w:szCs w:val="28"/>
        </w:rPr>
        <w:t>______</w:t>
      </w:r>
    </w:p>
    <w:p w14:paraId="409C5D97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9BF5288" w14:textId="3D10E228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руководителя__________</w:t>
      </w:r>
      <w:r>
        <w:rPr>
          <w:color w:val="000000"/>
          <w:sz w:val="28"/>
          <w:szCs w:val="28"/>
        </w:rPr>
        <w:t>______</w:t>
      </w:r>
    </w:p>
    <w:p w14:paraId="4404CFAE" w14:textId="77777777" w:rsidR="002201EA" w:rsidRPr="007A166F" w:rsidRDefault="002201EA" w:rsidP="007A166F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201EA" w:rsidRPr="007A166F" w:rsidSect="006659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DA"/>
    <w:multiLevelType w:val="hybridMultilevel"/>
    <w:tmpl w:val="C5C25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B81"/>
    <w:multiLevelType w:val="hybridMultilevel"/>
    <w:tmpl w:val="8ACE6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A23"/>
    <w:multiLevelType w:val="hybridMultilevel"/>
    <w:tmpl w:val="36060F4C"/>
    <w:lvl w:ilvl="0" w:tplc="E0DCE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932"/>
    <w:multiLevelType w:val="hybridMultilevel"/>
    <w:tmpl w:val="7A8E2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1267"/>
    <w:multiLevelType w:val="hybridMultilevel"/>
    <w:tmpl w:val="ECB43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E0609"/>
    <w:multiLevelType w:val="hybridMultilevel"/>
    <w:tmpl w:val="53A0A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07080"/>
    <w:multiLevelType w:val="hybridMultilevel"/>
    <w:tmpl w:val="31722D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6A2BC9"/>
    <w:multiLevelType w:val="hybridMultilevel"/>
    <w:tmpl w:val="6F14C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E4C87"/>
    <w:multiLevelType w:val="hybridMultilevel"/>
    <w:tmpl w:val="7CD6B89A"/>
    <w:lvl w:ilvl="0" w:tplc="8D7EBCFA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7F7082"/>
    <w:multiLevelType w:val="hybridMultilevel"/>
    <w:tmpl w:val="33C698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BD57AD"/>
    <w:multiLevelType w:val="hybridMultilevel"/>
    <w:tmpl w:val="8FA06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6512D"/>
    <w:multiLevelType w:val="hybridMultilevel"/>
    <w:tmpl w:val="DEA4C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74697A"/>
    <w:multiLevelType w:val="hybridMultilevel"/>
    <w:tmpl w:val="DCBEF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75689"/>
    <w:multiLevelType w:val="hybridMultilevel"/>
    <w:tmpl w:val="CF70A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6D8"/>
    <w:multiLevelType w:val="hybridMultilevel"/>
    <w:tmpl w:val="8648F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80E6E"/>
    <w:multiLevelType w:val="hybridMultilevel"/>
    <w:tmpl w:val="95E63DE0"/>
    <w:lvl w:ilvl="0" w:tplc="08B2E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5527D9"/>
    <w:multiLevelType w:val="hybridMultilevel"/>
    <w:tmpl w:val="CB982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43A64"/>
    <w:multiLevelType w:val="multilevel"/>
    <w:tmpl w:val="917A663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36341536"/>
    <w:multiLevelType w:val="hybridMultilevel"/>
    <w:tmpl w:val="DCAC58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A47BC4"/>
    <w:multiLevelType w:val="hybridMultilevel"/>
    <w:tmpl w:val="C6FE70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04184A"/>
    <w:multiLevelType w:val="hybridMultilevel"/>
    <w:tmpl w:val="AA7A9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47D85"/>
    <w:multiLevelType w:val="hybridMultilevel"/>
    <w:tmpl w:val="8CE6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7157E"/>
    <w:multiLevelType w:val="hybridMultilevel"/>
    <w:tmpl w:val="61DCBA3A"/>
    <w:lvl w:ilvl="0" w:tplc="E048BAB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D77BB"/>
    <w:multiLevelType w:val="hybridMultilevel"/>
    <w:tmpl w:val="05C848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EF1FF8"/>
    <w:multiLevelType w:val="hybridMultilevel"/>
    <w:tmpl w:val="0CC4F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03DA2"/>
    <w:multiLevelType w:val="hybridMultilevel"/>
    <w:tmpl w:val="D76AA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53F75"/>
    <w:multiLevelType w:val="hybridMultilevel"/>
    <w:tmpl w:val="890619FE"/>
    <w:lvl w:ilvl="0" w:tplc="0FFED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B3793"/>
    <w:multiLevelType w:val="multilevel"/>
    <w:tmpl w:val="1E34F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D73ECB"/>
    <w:multiLevelType w:val="hybridMultilevel"/>
    <w:tmpl w:val="39C0F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D5424"/>
    <w:multiLevelType w:val="hybridMultilevel"/>
    <w:tmpl w:val="2C2E5F8C"/>
    <w:lvl w:ilvl="0" w:tplc="7FD2259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64595"/>
    <w:multiLevelType w:val="hybridMultilevel"/>
    <w:tmpl w:val="0C464DBE"/>
    <w:lvl w:ilvl="0" w:tplc="F19C94A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19E2"/>
    <w:multiLevelType w:val="hybridMultilevel"/>
    <w:tmpl w:val="C116F8AE"/>
    <w:lvl w:ilvl="0" w:tplc="DF74078E">
      <w:start w:val="1"/>
      <w:numFmt w:val="decimal"/>
      <w:lvlText w:val="%1)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9F00529"/>
    <w:multiLevelType w:val="hybridMultilevel"/>
    <w:tmpl w:val="6D06F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E5AD8"/>
    <w:multiLevelType w:val="hybridMultilevel"/>
    <w:tmpl w:val="E74E3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F7131"/>
    <w:multiLevelType w:val="hybridMultilevel"/>
    <w:tmpl w:val="5CDE4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22A89"/>
    <w:multiLevelType w:val="hybridMultilevel"/>
    <w:tmpl w:val="6EF66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C4E9F"/>
    <w:multiLevelType w:val="hybridMultilevel"/>
    <w:tmpl w:val="4E14A62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70B87"/>
    <w:multiLevelType w:val="hybridMultilevel"/>
    <w:tmpl w:val="6F64C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B5305"/>
    <w:multiLevelType w:val="hybridMultilevel"/>
    <w:tmpl w:val="C5AA8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C1934"/>
    <w:multiLevelType w:val="hybridMultilevel"/>
    <w:tmpl w:val="BB72B51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77662EF"/>
    <w:multiLevelType w:val="hybridMultilevel"/>
    <w:tmpl w:val="63ECD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07718A"/>
    <w:multiLevelType w:val="hybridMultilevel"/>
    <w:tmpl w:val="E9F6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768E5"/>
    <w:multiLevelType w:val="hybridMultilevel"/>
    <w:tmpl w:val="02746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726F4"/>
    <w:multiLevelType w:val="hybridMultilevel"/>
    <w:tmpl w:val="7D801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D6E64EC"/>
    <w:multiLevelType w:val="hybridMultilevel"/>
    <w:tmpl w:val="9E70B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74027"/>
    <w:multiLevelType w:val="hybridMultilevel"/>
    <w:tmpl w:val="56C06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E0F65"/>
    <w:multiLevelType w:val="hybridMultilevel"/>
    <w:tmpl w:val="BE00C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391366"/>
    <w:multiLevelType w:val="hybridMultilevel"/>
    <w:tmpl w:val="373EC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8C7621"/>
    <w:multiLevelType w:val="hybridMultilevel"/>
    <w:tmpl w:val="07AA8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292649"/>
    <w:multiLevelType w:val="hybridMultilevel"/>
    <w:tmpl w:val="5718B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1"/>
  </w:num>
  <w:num w:numId="3">
    <w:abstractNumId w:val="27"/>
  </w:num>
  <w:num w:numId="4">
    <w:abstractNumId w:val="13"/>
  </w:num>
  <w:num w:numId="5">
    <w:abstractNumId w:val="5"/>
  </w:num>
  <w:num w:numId="6">
    <w:abstractNumId w:val="40"/>
  </w:num>
  <w:num w:numId="7">
    <w:abstractNumId w:val="15"/>
  </w:num>
  <w:num w:numId="8">
    <w:abstractNumId w:val="9"/>
  </w:num>
  <w:num w:numId="9">
    <w:abstractNumId w:val="3"/>
  </w:num>
  <w:num w:numId="10">
    <w:abstractNumId w:val="0"/>
  </w:num>
  <w:num w:numId="11">
    <w:abstractNumId w:val="28"/>
  </w:num>
  <w:num w:numId="12">
    <w:abstractNumId w:val="12"/>
  </w:num>
  <w:num w:numId="13">
    <w:abstractNumId w:val="25"/>
  </w:num>
  <w:num w:numId="14">
    <w:abstractNumId w:val="18"/>
  </w:num>
  <w:num w:numId="15">
    <w:abstractNumId w:val="26"/>
  </w:num>
  <w:num w:numId="16">
    <w:abstractNumId w:val="35"/>
  </w:num>
  <w:num w:numId="17">
    <w:abstractNumId w:val="31"/>
  </w:num>
  <w:num w:numId="18">
    <w:abstractNumId w:val="37"/>
  </w:num>
  <w:num w:numId="19">
    <w:abstractNumId w:val="30"/>
  </w:num>
  <w:num w:numId="20">
    <w:abstractNumId w:val="22"/>
  </w:num>
  <w:num w:numId="21">
    <w:abstractNumId w:val="29"/>
  </w:num>
  <w:num w:numId="22">
    <w:abstractNumId w:val="47"/>
  </w:num>
  <w:num w:numId="23">
    <w:abstractNumId w:val="17"/>
  </w:num>
  <w:num w:numId="24">
    <w:abstractNumId w:val="44"/>
  </w:num>
  <w:num w:numId="25">
    <w:abstractNumId w:val="38"/>
  </w:num>
  <w:num w:numId="26">
    <w:abstractNumId w:val="41"/>
  </w:num>
  <w:num w:numId="27">
    <w:abstractNumId w:val="2"/>
  </w:num>
  <w:num w:numId="28">
    <w:abstractNumId w:val="21"/>
  </w:num>
  <w:num w:numId="29">
    <w:abstractNumId w:val="20"/>
  </w:num>
  <w:num w:numId="30">
    <w:abstractNumId w:val="46"/>
  </w:num>
  <w:num w:numId="31">
    <w:abstractNumId w:val="32"/>
  </w:num>
  <w:num w:numId="32">
    <w:abstractNumId w:val="24"/>
  </w:num>
  <w:num w:numId="33">
    <w:abstractNumId w:val="14"/>
  </w:num>
  <w:num w:numId="34">
    <w:abstractNumId w:val="34"/>
  </w:num>
  <w:num w:numId="35">
    <w:abstractNumId w:val="4"/>
  </w:num>
  <w:num w:numId="36">
    <w:abstractNumId w:val="43"/>
  </w:num>
  <w:num w:numId="37">
    <w:abstractNumId w:val="10"/>
  </w:num>
  <w:num w:numId="38">
    <w:abstractNumId w:val="48"/>
  </w:num>
  <w:num w:numId="39">
    <w:abstractNumId w:val="6"/>
  </w:num>
  <w:num w:numId="40">
    <w:abstractNumId w:val="39"/>
  </w:num>
  <w:num w:numId="41">
    <w:abstractNumId w:val="33"/>
  </w:num>
  <w:num w:numId="42">
    <w:abstractNumId w:val="45"/>
  </w:num>
  <w:num w:numId="43">
    <w:abstractNumId w:val="16"/>
  </w:num>
  <w:num w:numId="44">
    <w:abstractNumId w:val="1"/>
  </w:num>
  <w:num w:numId="45">
    <w:abstractNumId w:val="7"/>
  </w:num>
  <w:num w:numId="46">
    <w:abstractNumId w:val="23"/>
  </w:num>
  <w:num w:numId="47">
    <w:abstractNumId w:val="19"/>
  </w:num>
  <w:num w:numId="48">
    <w:abstractNumId w:val="49"/>
  </w:num>
  <w:num w:numId="49">
    <w:abstractNumId w:val="42"/>
  </w:num>
  <w:num w:numId="5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6F"/>
    <w:rsid w:val="000056EF"/>
    <w:rsid w:val="00006D48"/>
    <w:rsid w:val="00035006"/>
    <w:rsid w:val="000377AA"/>
    <w:rsid w:val="00057B23"/>
    <w:rsid w:val="00062B22"/>
    <w:rsid w:val="0007722D"/>
    <w:rsid w:val="000825A7"/>
    <w:rsid w:val="000C6F76"/>
    <w:rsid w:val="000E6971"/>
    <w:rsid w:val="00100EB1"/>
    <w:rsid w:val="001040B9"/>
    <w:rsid w:val="0014496D"/>
    <w:rsid w:val="00193B31"/>
    <w:rsid w:val="001A3983"/>
    <w:rsid w:val="001A6450"/>
    <w:rsid w:val="001F0CE8"/>
    <w:rsid w:val="00216716"/>
    <w:rsid w:val="002201EA"/>
    <w:rsid w:val="00256F3D"/>
    <w:rsid w:val="0027741D"/>
    <w:rsid w:val="002E1E10"/>
    <w:rsid w:val="002E7CE4"/>
    <w:rsid w:val="00310401"/>
    <w:rsid w:val="00314C3B"/>
    <w:rsid w:val="0031504A"/>
    <w:rsid w:val="00325277"/>
    <w:rsid w:val="00327BB3"/>
    <w:rsid w:val="00331A94"/>
    <w:rsid w:val="003A1A89"/>
    <w:rsid w:val="003A651A"/>
    <w:rsid w:val="003D2B3C"/>
    <w:rsid w:val="00401EF4"/>
    <w:rsid w:val="00486ABC"/>
    <w:rsid w:val="004D59A7"/>
    <w:rsid w:val="00534B5C"/>
    <w:rsid w:val="005520AA"/>
    <w:rsid w:val="00564422"/>
    <w:rsid w:val="00585978"/>
    <w:rsid w:val="00623095"/>
    <w:rsid w:val="00643CFB"/>
    <w:rsid w:val="00665987"/>
    <w:rsid w:val="0066604C"/>
    <w:rsid w:val="006C2A93"/>
    <w:rsid w:val="006F283B"/>
    <w:rsid w:val="006F4E8E"/>
    <w:rsid w:val="00725730"/>
    <w:rsid w:val="00746327"/>
    <w:rsid w:val="007A166F"/>
    <w:rsid w:val="007B6690"/>
    <w:rsid w:val="007C0F6B"/>
    <w:rsid w:val="007D4ECD"/>
    <w:rsid w:val="00823B8B"/>
    <w:rsid w:val="008A64C6"/>
    <w:rsid w:val="008D798A"/>
    <w:rsid w:val="008F4394"/>
    <w:rsid w:val="00921DC3"/>
    <w:rsid w:val="00923E15"/>
    <w:rsid w:val="00962E39"/>
    <w:rsid w:val="00966861"/>
    <w:rsid w:val="00997E3A"/>
    <w:rsid w:val="009B1CEA"/>
    <w:rsid w:val="009E1B37"/>
    <w:rsid w:val="00A0071C"/>
    <w:rsid w:val="00A32EB9"/>
    <w:rsid w:val="00A77BD2"/>
    <w:rsid w:val="00AC5DED"/>
    <w:rsid w:val="00B07E89"/>
    <w:rsid w:val="00B1243A"/>
    <w:rsid w:val="00B15C05"/>
    <w:rsid w:val="00B36D73"/>
    <w:rsid w:val="00B408D4"/>
    <w:rsid w:val="00B557F9"/>
    <w:rsid w:val="00B90B30"/>
    <w:rsid w:val="00B9144C"/>
    <w:rsid w:val="00BB1B24"/>
    <w:rsid w:val="00BE1C43"/>
    <w:rsid w:val="00BF689C"/>
    <w:rsid w:val="00BF7B93"/>
    <w:rsid w:val="00C21221"/>
    <w:rsid w:val="00C23E8E"/>
    <w:rsid w:val="00C47091"/>
    <w:rsid w:val="00C517B5"/>
    <w:rsid w:val="00C71315"/>
    <w:rsid w:val="00C77083"/>
    <w:rsid w:val="00C86584"/>
    <w:rsid w:val="00CB1568"/>
    <w:rsid w:val="00CB6249"/>
    <w:rsid w:val="00CC6017"/>
    <w:rsid w:val="00CE18C8"/>
    <w:rsid w:val="00CF0375"/>
    <w:rsid w:val="00D039C8"/>
    <w:rsid w:val="00D07A23"/>
    <w:rsid w:val="00D164AC"/>
    <w:rsid w:val="00D415E4"/>
    <w:rsid w:val="00D43CC3"/>
    <w:rsid w:val="00D66D66"/>
    <w:rsid w:val="00D70553"/>
    <w:rsid w:val="00D7506B"/>
    <w:rsid w:val="00DA0091"/>
    <w:rsid w:val="00DA3F8D"/>
    <w:rsid w:val="00DB0478"/>
    <w:rsid w:val="00DD2AE4"/>
    <w:rsid w:val="00DD33D6"/>
    <w:rsid w:val="00DD5B38"/>
    <w:rsid w:val="00DE2039"/>
    <w:rsid w:val="00DF028A"/>
    <w:rsid w:val="00E21FAF"/>
    <w:rsid w:val="00E571B8"/>
    <w:rsid w:val="00E63CFC"/>
    <w:rsid w:val="00E679F9"/>
    <w:rsid w:val="00E761BC"/>
    <w:rsid w:val="00EC43ED"/>
    <w:rsid w:val="00ED653C"/>
    <w:rsid w:val="00EE5F4E"/>
    <w:rsid w:val="00EF7631"/>
    <w:rsid w:val="00EF7968"/>
    <w:rsid w:val="00F005FC"/>
    <w:rsid w:val="00F04519"/>
    <w:rsid w:val="00F10AEC"/>
    <w:rsid w:val="00F1626F"/>
    <w:rsid w:val="00F44E6E"/>
    <w:rsid w:val="00F47C9B"/>
    <w:rsid w:val="00F5336A"/>
    <w:rsid w:val="00F954A0"/>
    <w:rsid w:val="00FC240C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497F"/>
  <w15:chartTrackingRefBased/>
  <w15:docId w15:val="{92CCDBC8-1B15-4F3C-BA86-B0B6EDDC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2201EA"/>
    <w:pPr>
      <w:jc w:val="center"/>
      <w:outlineLvl w:val="0"/>
    </w:pPr>
    <w:rPr>
      <w:b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2201EA"/>
    <w:pPr>
      <w:numPr>
        <w:numId w:val="50"/>
      </w:numPr>
      <w:outlineLvl w:val="1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039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2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6F283B"/>
    <w:rPr>
      <w:rFonts w:ascii="Segoe UI" w:hAnsi="Segoe UI" w:cs="Segoe UI"/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DD33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D33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DD33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33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D33D6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2201EA"/>
    <w:rPr>
      <w:b/>
      <w:sz w:val="36"/>
    </w:rPr>
  </w:style>
  <w:style w:type="paragraph" w:styleId="ab">
    <w:name w:val="No Spacing"/>
    <w:basedOn w:val="a"/>
    <w:uiPriority w:val="1"/>
    <w:qFormat/>
    <w:rsid w:val="006C2A93"/>
    <w:pPr>
      <w:ind w:left="360"/>
    </w:pPr>
    <w:rPr>
      <w:i/>
      <w:sz w:val="28"/>
    </w:rPr>
  </w:style>
  <w:style w:type="character" w:customStyle="1" w:styleId="20">
    <w:name w:val="Заголовок 2 Знак"/>
    <w:basedOn w:val="a1"/>
    <w:link w:val="2"/>
    <w:uiPriority w:val="9"/>
    <w:rsid w:val="002201EA"/>
    <w:rPr>
      <w:b/>
      <w:sz w:val="32"/>
    </w:rPr>
  </w:style>
  <w:style w:type="paragraph" w:styleId="ac">
    <w:name w:val="Normal (Web)"/>
    <w:basedOn w:val="a"/>
    <w:uiPriority w:val="99"/>
    <w:semiHidden/>
    <w:unhideWhenUsed/>
    <w:rsid w:val="007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OneDrive\&#1056;&#1072;&#1073;&#1086;&#1095;&#1080;&#1081;%20&#1089;&#1090;&#1086;&#1083;\&#1056;&#1072;&#1073;&#1086;&#1090;&#1072;\&#1064;&#1072;&#1073;&#1083;&#1086;&#1085;&#1099;\&#1064;&#1072;&#1073;&#1083;&#1086;&#1085;%20&#1054;&#1073;&#1099;&#1095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3DBC-7CAA-4401-AC1D-5A44A83B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Обычный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Churilov</dc:creator>
  <cp:keywords/>
  <dc:description/>
  <cp:lastModifiedBy>Valentin Churilov</cp:lastModifiedBy>
  <cp:revision>2</cp:revision>
  <cp:lastPrinted>2022-03-29T10:36:00Z</cp:lastPrinted>
  <dcterms:created xsi:type="dcterms:W3CDTF">2022-12-30T05:21:00Z</dcterms:created>
  <dcterms:modified xsi:type="dcterms:W3CDTF">2022-12-30T05:21:00Z</dcterms:modified>
</cp:coreProperties>
</file>