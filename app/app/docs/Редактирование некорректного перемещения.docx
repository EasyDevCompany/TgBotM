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9C83" w14:textId="25DFA4B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3B0FBD08" w14:textId="3704049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sz w:val="28"/>
          <w:szCs w:val="28"/>
        </w:rPr>
        <w:t>_______________________</w:t>
      </w:r>
    </w:p>
    <w:p w14:paraId="28D92303" w14:textId="3021E5B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От ____________________</w:t>
      </w:r>
    </w:p>
    <w:p w14:paraId="1F766497" w14:textId="3DFCB1D3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614850B1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2E4C74C9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6291EBB" w14:textId="77777777" w:rsidR="007A166F" w:rsidRPr="007A166F" w:rsidRDefault="007A166F" w:rsidP="007A166F">
      <w:pPr>
        <w:pStyle w:val="ac"/>
        <w:spacing w:before="240" w:beforeAutospacing="0" w:after="240" w:afterAutospacing="0"/>
        <w:jc w:val="center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Служебная записка</w:t>
      </w:r>
    </w:p>
    <w:p w14:paraId="5F6EF8E0" w14:textId="0CCF8767" w:rsidR="007A166F" w:rsidRPr="00486ABC" w:rsidRDefault="00486ABC" w:rsidP="00D057A8">
      <w:pPr>
        <w:pStyle w:val="ac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486ABC">
        <w:rPr>
          <w:color w:val="000000"/>
          <w:sz w:val="28"/>
          <w:szCs w:val="28"/>
        </w:rPr>
        <w:t>По заявке №</w:t>
      </w:r>
      <w:r>
        <w:rPr>
          <w:color w:val="000000"/>
          <w:sz w:val="28"/>
          <w:szCs w:val="28"/>
        </w:rPr>
        <w:t xml:space="preserve"> _______</w:t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>
        <w:rPr>
          <w:color w:val="000000"/>
          <w:sz w:val="28"/>
          <w:szCs w:val="28"/>
        </w:rPr>
        <w:softHyphen/>
      </w:r>
      <w:r w:rsidRPr="00486ABC">
        <w:rPr>
          <w:color w:val="000000"/>
          <w:sz w:val="28"/>
          <w:szCs w:val="28"/>
        </w:rPr>
        <w:t xml:space="preserve"> было ошибочно оформлено перемещение по накладной</w:t>
      </w:r>
      <w:r w:rsidR="00D057A8">
        <w:rPr>
          <w:color w:val="000000"/>
          <w:sz w:val="28"/>
          <w:szCs w:val="28"/>
        </w:rPr>
        <w:t xml:space="preserve"> </w:t>
      </w:r>
      <w:r w:rsidRPr="00486ABC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>_______</w:t>
      </w:r>
      <w:r w:rsidRPr="00486ABC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 ___________, </w:t>
      </w:r>
      <w:r w:rsidRPr="00486ABC">
        <w:rPr>
          <w:color w:val="000000"/>
          <w:sz w:val="28"/>
          <w:szCs w:val="28"/>
        </w:rPr>
        <w:t>позиция</w:t>
      </w:r>
      <w:r>
        <w:rPr>
          <w:color w:val="000000"/>
          <w:sz w:val="28"/>
          <w:szCs w:val="28"/>
        </w:rPr>
        <w:t xml:space="preserve"> _______________________________ </w:t>
      </w:r>
      <w:r w:rsidRPr="00486ABC">
        <w:rPr>
          <w:color w:val="000000"/>
          <w:sz w:val="28"/>
          <w:szCs w:val="28"/>
        </w:rPr>
        <w:t>в количестве</w:t>
      </w:r>
      <w:r>
        <w:rPr>
          <w:color w:val="000000"/>
          <w:sz w:val="28"/>
          <w:szCs w:val="28"/>
        </w:rPr>
        <w:t xml:space="preserve"> ______________</w:t>
      </w:r>
      <w:r w:rsidRPr="00486ABC">
        <w:rPr>
          <w:color w:val="000000"/>
          <w:sz w:val="28"/>
          <w:szCs w:val="28"/>
        </w:rPr>
        <w:t xml:space="preserve">. Просьба отменить данное перемещение и остатки вернуть на </w:t>
      </w:r>
      <w:r>
        <w:rPr>
          <w:color w:val="000000"/>
          <w:sz w:val="28"/>
          <w:szCs w:val="28"/>
        </w:rPr>
        <w:t>склад _________________________</w:t>
      </w:r>
    </w:p>
    <w:p w14:paraId="0151BCC5" w14:textId="77777777" w:rsidR="00486ABC" w:rsidRDefault="00486ABC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14:paraId="3F4E80F7" w14:textId="26A41F4E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: ________________</w:t>
      </w:r>
    </w:p>
    <w:p w14:paraId="41B66A88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0E21C557" w14:textId="6D3583C0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работника__________</w:t>
      </w:r>
      <w:r>
        <w:rPr>
          <w:color w:val="000000"/>
          <w:sz w:val="28"/>
          <w:szCs w:val="28"/>
        </w:rPr>
        <w:t>______</w:t>
      </w:r>
    </w:p>
    <w:p w14:paraId="409C5D97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9BF5288" w14:textId="3D10E228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руководителя__________</w:t>
      </w:r>
      <w:r>
        <w:rPr>
          <w:color w:val="000000"/>
          <w:sz w:val="28"/>
          <w:szCs w:val="28"/>
        </w:rPr>
        <w:t>______</w:t>
      </w:r>
    </w:p>
    <w:p w14:paraId="4404CFAE" w14:textId="77777777" w:rsidR="002201EA" w:rsidRPr="007A166F" w:rsidRDefault="002201EA" w:rsidP="007A166F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201EA" w:rsidRPr="007A166F" w:rsidSect="0066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DA"/>
    <w:multiLevelType w:val="hybridMultilevel"/>
    <w:tmpl w:val="C5C2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B81"/>
    <w:multiLevelType w:val="hybridMultilevel"/>
    <w:tmpl w:val="8ACE6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A23"/>
    <w:multiLevelType w:val="hybridMultilevel"/>
    <w:tmpl w:val="36060F4C"/>
    <w:lvl w:ilvl="0" w:tplc="E0DCE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932"/>
    <w:multiLevelType w:val="hybridMultilevel"/>
    <w:tmpl w:val="7A8E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267"/>
    <w:multiLevelType w:val="hybridMultilevel"/>
    <w:tmpl w:val="ECB43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E0609"/>
    <w:multiLevelType w:val="hybridMultilevel"/>
    <w:tmpl w:val="53A0A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080"/>
    <w:multiLevelType w:val="hybridMultilevel"/>
    <w:tmpl w:val="31722D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A2BC9"/>
    <w:multiLevelType w:val="hybridMultilevel"/>
    <w:tmpl w:val="6F14C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E4C87"/>
    <w:multiLevelType w:val="hybridMultilevel"/>
    <w:tmpl w:val="7CD6B89A"/>
    <w:lvl w:ilvl="0" w:tplc="8D7EBCFA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7F7082"/>
    <w:multiLevelType w:val="hybridMultilevel"/>
    <w:tmpl w:val="33C698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BD57AD"/>
    <w:multiLevelType w:val="hybridMultilevel"/>
    <w:tmpl w:val="8FA06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12D"/>
    <w:multiLevelType w:val="hybridMultilevel"/>
    <w:tmpl w:val="DEA4C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4697A"/>
    <w:multiLevelType w:val="hybridMultilevel"/>
    <w:tmpl w:val="DCBEF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5689"/>
    <w:multiLevelType w:val="hybridMultilevel"/>
    <w:tmpl w:val="CF70A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6D8"/>
    <w:multiLevelType w:val="hybridMultilevel"/>
    <w:tmpl w:val="8648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80E6E"/>
    <w:multiLevelType w:val="hybridMultilevel"/>
    <w:tmpl w:val="95E63DE0"/>
    <w:lvl w:ilvl="0" w:tplc="08B2E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5527D9"/>
    <w:multiLevelType w:val="hybridMultilevel"/>
    <w:tmpl w:val="CB982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3A64"/>
    <w:multiLevelType w:val="multilevel"/>
    <w:tmpl w:val="917A663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36341536"/>
    <w:multiLevelType w:val="hybridMultilevel"/>
    <w:tmpl w:val="DCAC58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A47BC4"/>
    <w:multiLevelType w:val="hybridMultilevel"/>
    <w:tmpl w:val="C6FE7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4184A"/>
    <w:multiLevelType w:val="hybridMultilevel"/>
    <w:tmpl w:val="AA7A9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47D85"/>
    <w:multiLevelType w:val="hybridMultilevel"/>
    <w:tmpl w:val="8CE6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157E"/>
    <w:multiLevelType w:val="hybridMultilevel"/>
    <w:tmpl w:val="61DCBA3A"/>
    <w:lvl w:ilvl="0" w:tplc="E048BA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D77BB"/>
    <w:multiLevelType w:val="hybridMultilevel"/>
    <w:tmpl w:val="05C84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F1FF8"/>
    <w:multiLevelType w:val="hybridMultilevel"/>
    <w:tmpl w:val="0CC4F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DA2"/>
    <w:multiLevelType w:val="hybridMultilevel"/>
    <w:tmpl w:val="D76AA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3F75"/>
    <w:multiLevelType w:val="hybridMultilevel"/>
    <w:tmpl w:val="890619FE"/>
    <w:lvl w:ilvl="0" w:tplc="0FFED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B3793"/>
    <w:multiLevelType w:val="multilevel"/>
    <w:tmpl w:val="1E34F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D73ECB"/>
    <w:multiLevelType w:val="hybridMultilevel"/>
    <w:tmpl w:val="39C0F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D5424"/>
    <w:multiLevelType w:val="hybridMultilevel"/>
    <w:tmpl w:val="2C2E5F8C"/>
    <w:lvl w:ilvl="0" w:tplc="7FD225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64595"/>
    <w:multiLevelType w:val="hybridMultilevel"/>
    <w:tmpl w:val="0C464DBE"/>
    <w:lvl w:ilvl="0" w:tplc="F19C94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19E2"/>
    <w:multiLevelType w:val="hybridMultilevel"/>
    <w:tmpl w:val="C116F8AE"/>
    <w:lvl w:ilvl="0" w:tplc="DF74078E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F00529"/>
    <w:multiLevelType w:val="hybridMultilevel"/>
    <w:tmpl w:val="6D06F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E5AD8"/>
    <w:multiLevelType w:val="hybridMultilevel"/>
    <w:tmpl w:val="E74E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131"/>
    <w:multiLevelType w:val="hybridMultilevel"/>
    <w:tmpl w:val="5CDE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22A89"/>
    <w:multiLevelType w:val="hybridMultilevel"/>
    <w:tmpl w:val="6EF6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C4E9F"/>
    <w:multiLevelType w:val="hybridMultilevel"/>
    <w:tmpl w:val="4E14A62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70B87"/>
    <w:multiLevelType w:val="hybridMultilevel"/>
    <w:tmpl w:val="6F64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B5305"/>
    <w:multiLevelType w:val="hybridMultilevel"/>
    <w:tmpl w:val="C5AA8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1934"/>
    <w:multiLevelType w:val="hybridMultilevel"/>
    <w:tmpl w:val="BB72B51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7662EF"/>
    <w:multiLevelType w:val="hybridMultilevel"/>
    <w:tmpl w:val="63ECD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07718A"/>
    <w:multiLevelType w:val="hybridMultilevel"/>
    <w:tmpl w:val="E9F6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768E5"/>
    <w:multiLevelType w:val="hybridMultilevel"/>
    <w:tmpl w:val="02746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26F4"/>
    <w:multiLevelType w:val="hybridMultilevel"/>
    <w:tmpl w:val="7D801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6E64EC"/>
    <w:multiLevelType w:val="hybridMultilevel"/>
    <w:tmpl w:val="9E70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74027"/>
    <w:multiLevelType w:val="hybridMultilevel"/>
    <w:tmpl w:val="56C06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E0F65"/>
    <w:multiLevelType w:val="hybridMultilevel"/>
    <w:tmpl w:val="BE00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391366"/>
    <w:multiLevelType w:val="hybridMultilevel"/>
    <w:tmpl w:val="373EC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C7621"/>
    <w:multiLevelType w:val="hybridMultilevel"/>
    <w:tmpl w:val="07AA8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92649"/>
    <w:multiLevelType w:val="hybridMultilevel"/>
    <w:tmpl w:val="5718B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27"/>
  </w:num>
  <w:num w:numId="4">
    <w:abstractNumId w:val="13"/>
  </w:num>
  <w:num w:numId="5">
    <w:abstractNumId w:val="5"/>
  </w:num>
  <w:num w:numId="6">
    <w:abstractNumId w:val="4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8"/>
  </w:num>
  <w:num w:numId="12">
    <w:abstractNumId w:val="12"/>
  </w:num>
  <w:num w:numId="13">
    <w:abstractNumId w:val="25"/>
  </w:num>
  <w:num w:numId="14">
    <w:abstractNumId w:val="18"/>
  </w:num>
  <w:num w:numId="15">
    <w:abstractNumId w:val="26"/>
  </w:num>
  <w:num w:numId="16">
    <w:abstractNumId w:val="35"/>
  </w:num>
  <w:num w:numId="17">
    <w:abstractNumId w:val="31"/>
  </w:num>
  <w:num w:numId="18">
    <w:abstractNumId w:val="37"/>
  </w:num>
  <w:num w:numId="19">
    <w:abstractNumId w:val="30"/>
  </w:num>
  <w:num w:numId="20">
    <w:abstractNumId w:val="22"/>
  </w:num>
  <w:num w:numId="21">
    <w:abstractNumId w:val="29"/>
  </w:num>
  <w:num w:numId="22">
    <w:abstractNumId w:val="47"/>
  </w:num>
  <w:num w:numId="23">
    <w:abstractNumId w:val="17"/>
  </w:num>
  <w:num w:numId="24">
    <w:abstractNumId w:val="44"/>
  </w:num>
  <w:num w:numId="25">
    <w:abstractNumId w:val="38"/>
  </w:num>
  <w:num w:numId="26">
    <w:abstractNumId w:val="41"/>
  </w:num>
  <w:num w:numId="27">
    <w:abstractNumId w:val="2"/>
  </w:num>
  <w:num w:numId="28">
    <w:abstractNumId w:val="21"/>
  </w:num>
  <w:num w:numId="29">
    <w:abstractNumId w:val="20"/>
  </w:num>
  <w:num w:numId="30">
    <w:abstractNumId w:val="46"/>
  </w:num>
  <w:num w:numId="31">
    <w:abstractNumId w:val="32"/>
  </w:num>
  <w:num w:numId="32">
    <w:abstractNumId w:val="24"/>
  </w:num>
  <w:num w:numId="33">
    <w:abstractNumId w:val="14"/>
  </w:num>
  <w:num w:numId="34">
    <w:abstractNumId w:val="34"/>
  </w:num>
  <w:num w:numId="35">
    <w:abstractNumId w:val="4"/>
  </w:num>
  <w:num w:numId="36">
    <w:abstractNumId w:val="43"/>
  </w:num>
  <w:num w:numId="37">
    <w:abstractNumId w:val="10"/>
  </w:num>
  <w:num w:numId="38">
    <w:abstractNumId w:val="48"/>
  </w:num>
  <w:num w:numId="39">
    <w:abstractNumId w:val="6"/>
  </w:num>
  <w:num w:numId="40">
    <w:abstractNumId w:val="39"/>
  </w:num>
  <w:num w:numId="41">
    <w:abstractNumId w:val="33"/>
  </w:num>
  <w:num w:numId="42">
    <w:abstractNumId w:val="45"/>
  </w:num>
  <w:num w:numId="43">
    <w:abstractNumId w:val="16"/>
  </w:num>
  <w:num w:numId="44">
    <w:abstractNumId w:val="1"/>
  </w:num>
  <w:num w:numId="45">
    <w:abstractNumId w:val="7"/>
  </w:num>
  <w:num w:numId="46">
    <w:abstractNumId w:val="23"/>
  </w:num>
  <w:num w:numId="47">
    <w:abstractNumId w:val="19"/>
  </w:num>
  <w:num w:numId="48">
    <w:abstractNumId w:val="49"/>
  </w:num>
  <w:num w:numId="49">
    <w:abstractNumId w:val="42"/>
  </w:num>
  <w:num w:numId="5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F"/>
    <w:rsid w:val="000056EF"/>
    <w:rsid w:val="00006D48"/>
    <w:rsid w:val="00035006"/>
    <w:rsid w:val="000377AA"/>
    <w:rsid w:val="00057B23"/>
    <w:rsid w:val="00062B22"/>
    <w:rsid w:val="0007722D"/>
    <w:rsid w:val="000825A7"/>
    <w:rsid w:val="000C6F76"/>
    <w:rsid w:val="000E6971"/>
    <w:rsid w:val="00100EB1"/>
    <w:rsid w:val="001040B9"/>
    <w:rsid w:val="0014496D"/>
    <w:rsid w:val="00193B31"/>
    <w:rsid w:val="001A3983"/>
    <w:rsid w:val="001A6450"/>
    <w:rsid w:val="001F0CE8"/>
    <w:rsid w:val="00216716"/>
    <w:rsid w:val="002201EA"/>
    <w:rsid w:val="00256F3D"/>
    <w:rsid w:val="0027741D"/>
    <w:rsid w:val="002E1E10"/>
    <w:rsid w:val="00310401"/>
    <w:rsid w:val="00314C3B"/>
    <w:rsid w:val="0031504A"/>
    <w:rsid w:val="00325277"/>
    <w:rsid w:val="00327BB3"/>
    <w:rsid w:val="00331A94"/>
    <w:rsid w:val="003A1A89"/>
    <w:rsid w:val="003A651A"/>
    <w:rsid w:val="003D2B3C"/>
    <w:rsid w:val="00401EF4"/>
    <w:rsid w:val="00486ABC"/>
    <w:rsid w:val="004D59A7"/>
    <w:rsid w:val="00534B5C"/>
    <w:rsid w:val="005520AA"/>
    <w:rsid w:val="00564422"/>
    <w:rsid w:val="00585978"/>
    <w:rsid w:val="00623095"/>
    <w:rsid w:val="00643CFB"/>
    <w:rsid w:val="00665987"/>
    <w:rsid w:val="0066604C"/>
    <w:rsid w:val="006C2A93"/>
    <w:rsid w:val="006F283B"/>
    <w:rsid w:val="006F4E8E"/>
    <w:rsid w:val="00725730"/>
    <w:rsid w:val="007A166F"/>
    <w:rsid w:val="007B6690"/>
    <w:rsid w:val="007C0F6B"/>
    <w:rsid w:val="007D4ECD"/>
    <w:rsid w:val="00823B8B"/>
    <w:rsid w:val="008A64C6"/>
    <w:rsid w:val="008D798A"/>
    <w:rsid w:val="008F4394"/>
    <w:rsid w:val="00921DC3"/>
    <w:rsid w:val="00923E15"/>
    <w:rsid w:val="00962E39"/>
    <w:rsid w:val="00966861"/>
    <w:rsid w:val="00997E3A"/>
    <w:rsid w:val="009B1CEA"/>
    <w:rsid w:val="009E1B37"/>
    <w:rsid w:val="00A0071C"/>
    <w:rsid w:val="00A32EB9"/>
    <w:rsid w:val="00A77BD2"/>
    <w:rsid w:val="00AC5DED"/>
    <w:rsid w:val="00B07E89"/>
    <w:rsid w:val="00B1243A"/>
    <w:rsid w:val="00B15C05"/>
    <w:rsid w:val="00B36D73"/>
    <w:rsid w:val="00B408D4"/>
    <w:rsid w:val="00B557F9"/>
    <w:rsid w:val="00B90B30"/>
    <w:rsid w:val="00B9144C"/>
    <w:rsid w:val="00BB1B24"/>
    <w:rsid w:val="00BE1C43"/>
    <w:rsid w:val="00BF689C"/>
    <w:rsid w:val="00BF7B93"/>
    <w:rsid w:val="00C21221"/>
    <w:rsid w:val="00C23E8E"/>
    <w:rsid w:val="00C47091"/>
    <w:rsid w:val="00C517B5"/>
    <w:rsid w:val="00C71315"/>
    <w:rsid w:val="00C77083"/>
    <w:rsid w:val="00C86584"/>
    <w:rsid w:val="00CB1568"/>
    <w:rsid w:val="00CB6249"/>
    <w:rsid w:val="00CC6017"/>
    <w:rsid w:val="00CE18C8"/>
    <w:rsid w:val="00CF0375"/>
    <w:rsid w:val="00D039C8"/>
    <w:rsid w:val="00D057A8"/>
    <w:rsid w:val="00D07A23"/>
    <w:rsid w:val="00D164AC"/>
    <w:rsid w:val="00D415E4"/>
    <w:rsid w:val="00D43CC3"/>
    <w:rsid w:val="00D66D66"/>
    <w:rsid w:val="00D70553"/>
    <w:rsid w:val="00D7506B"/>
    <w:rsid w:val="00DA0091"/>
    <w:rsid w:val="00DA3F8D"/>
    <w:rsid w:val="00DB0478"/>
    <w:rsid w:val="00DD2AE4"/>
    <w:rsid w:val="00DD33D6"/>
    <w:rsid w:val="00DD5B38"/>
    <w:rsid w:val="00DE2039"/>
    <w:rsid w:val="00DF028A"/>
    <w:rsid w:val="00E571B8"/>
    <w:rsid w:val="00E63CFC"/>
    <w:rsid w:val="00E679F9"/>
    <w:rsid w:val="00E761BC"/>
    <w:rsid w:val="00EC43ED"/>
    <w:rsid w:val="00ED653C"/>
    <w:rsid w:val="00EE5F4E"/>
    <w:rsid w:val="00EF7631"/>
    <w:rsid w:val="00EF7968"/>
    <w:rsid w:val="00F005FC"/>
    <w:rsid w:val="00F04519"/>
    <w:rsid w:val="00F10AEC"/>
    <w:rsid w:val="00F1626F"/>
    <w:rsid w:val="00F44E6E"/>
    <w:rsid w:val="00F47C9B"/>
    <w:rsid w:val="00F5336A"/>
    <w:rsid w:val="00F954A0"/>
    <w:rsid w:val="00FC240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97F"/>
  <w15:chartTrackingRefBased/>
  <w15:docId w15:val="{92CCDBC8-1B15-4F3C-BA86-B0B6EDDC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201EA"/>
    <w:pPr>
      <w:jc w:val="center"/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2201EA"/>
    <w:pPr>
      <w:numPr>
        <w:numId w:val="50"/>
      </w:numPr>
      <w:outlineLvl w:val="1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0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F283B"/>
    <w:rPr>
      <w:rFonts w:ascii="Segoe UI" w:hAnsi="Segoe UI" w:cs="Segoe UI"/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DD33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33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DD33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33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33D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201EA"/>
    <w:rPr>
      <w:b/>
      <w:sz w:val="36"/>
    </w:rPr>
  </w:style>
  <w:style w:type="paragraph" w:styleId="ab">
    <w:name w:val="No Spacing"/>
    <w:basedOn w:val="a"/>
    <w:uiPriority w:val="1"/>
    <w:qFormat/>
    <w:rsid w:val="006C2A93"/>
    <w:pPr>
      <w:ind w:left="360"/>
    </w:pPr>
    <w:rPr>
      <w:i/>
      <w:sz w:val="28"/>
    </w:rPr>
  </w:style>
  <w:style w:type="character" w:customStyle="1" w:styleId="20">
    <w:name w:val="Заголовок 2 Знак"/>
    <w:basedOn w:val="a1"/>
    <w:link w:val="2"/>
    <w:uiPriority w:val="9"/>
    <w:rsid w:val="002201EA"/>
    <w:rPr>
      <w:b/>
      <w:sz w:val="32"/>
    </w:rPr>
  </w:style>
  <w:style w:type="paragraph" w:styleId="ac">
    <w:name w:val="Normal (Web)"/>
    <w:basedOn w:val="a"/>
    <w:uiPriority w:val="99"/>
    <w:semiHidden/>
    <w:unhideWhenUsed/>
    <w:rsid w:val="007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OneDrive\&#1056;&#1072;&#1073;&#1086;&#1095;&#1080;&#1081;%20&#1089;&#1090;&#1086;&#1083;\&#1056;&#1072;&#1073;&#1086;&#1090;&#1072;\&#1064;&#1072;&#1073;&#1083;&#1086;&#1085;&#1099;\&#1064;&#1072;&#1073;&#1083;&#1086;&#1085;%20&#1054;&#1073;&#1099;&#1095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3DBC-7CAA-4401-AC1D-5A44A83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Обычный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Churilov</dc:creator>
  <cp:keywords/>
  <dc:description/>
  <cp:lastModifiedBy>Valentin Churilov</cp:lastModifiedBy>
  <cp:revision>3</cp:revision>
  <cp:lastPrinted>2022-03-29T10:36:00Z</cp:lastPrinted>
  <dcterms:created xsi:type="dcterms:W3CDTF">2022-12-30T05:15:00Z</dcterms:created>
  <dcterms:modified xsi:type="dcterms:W3CDTF">2022-12-30T05:17:00Z</dcterms:modified>
</cp:coreProperties>
</file>