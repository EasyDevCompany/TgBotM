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9C83" w14:textId="25DFA4BC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  <w:r w:rsidRPr="007A166F">
        <w:rPr>
          <w:color w:val="000000"/>
          <w:sz w:val="28"/>
          <w:szCs w:val="28"/>
        </w:rPr>
        <w:t>_______________________</w:t>
      </w:r>
    </w:p>
    <w:p w14:paraId="3B0FBD08" w14:textId="3704049C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sz w:val="28"/>
          <w:szCs w:val="28"/>
        </w:rPr>
        <w:t>_______________________</w:t>
      </w:r>
    </w:p>
    <w:p w14:paraId="28D92303" w14:textId="3021E5B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  <w:r w:rsidRPr="007A166F">
        <w:rPr>
          <w:color w:val="000000"/>
          <w:sz w:val="28"/>
          <w:szCs w:val="28"/>
        </w:rPr>
        <w:t>От ____________________</w:t>
      </w:r>
    </w:p>
    <w:p w14:paraId="1F766497" w14:textId="3DFCB1D3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_______________________</w:t>
      </w:r>
    </w:p>
    <w:p w14:paraId="614850B1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2E4C74C9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46291EBB" w14:textId="77777777" w:rsidR="007A166F" w:rsidRPr="007A166F" w:rsidRDefault="007A166F" w:rsidP="007A166F">
      <w:pPr>
        <w:pStyle w:val="ac"/>
        <w:spacing w:before="240" w:beforeAutospacing="0" w:after="240" w:afterAutospacing="0"/>
        <w:jc w:val="center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Служебная записка</w:t>
      </w:r>
    </w:p>
    <w:p w14:paraId="193092D5" w14:textId="1E6DABAB" w:rsidR="00746327" w:rsidRDefault="00746327" w:rsidP="00746327">
      <w:pPr>
        <w:pStyle w:val="ac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746327">
        <w:rPr>
          <w:color w:val="000000"/>
          <w:sz w:val="28"/>
          <w:szCs w:val="28"/>
        </w:rPr>
        <w:t>П</w:t>
      </w:r>
      <w:r w:rsidR="00D81CC8">
        <w:rPr>
          <w:color w:val="000000"/>
          <w:sz w:val="28"/>
          <w:szCs w:val="28"/>
        </w:rPr>
        <w:t xml:space="preserve">росьба </w:t>
      </w:r>
      <w:r w:rsidR="00DA6DCB">
        <w:rPr>
          <w:color w:val="000000"/>
          <w:sz w:val="28"/>
          <w:szCs w:val="28"/>
        </w:rPr>
        <w:t>добавить объект</w:t>
      </w:r>
      <w:r w:rsidR="00A5559C">
        <w:rPr>
          <w:color w:val="000000"/>
          <w:sz w:val="28"/>
          <w:szCs w:val="28"/>
        </w:rPr>
        <w:t xml:space="preserve"> </w:t>
      </w:r>
      <w:r w:rsidR="00D81CC8">
        <w:rPr>
          <w:color w:val="000000"/>
          <w:sz w:val="28"/>
          <w:szCs w:val="28"/>
        </w:rPr>
        <w:t>_</w:t>
      </w:r>
      <w:r w:rsidR="00A5559C">
        <w:rPr>
          <w:color w:val="000000"/>
          <w:sz w:val="28"/>
          <w:szCs w:val="28"/>
        </w:rPr>
        <w:t>___________________</w:t>
      </w:r>
      <w:r w:rsidR="00DA6DCB">
        <w:rPr>
          <w:color w:val="000000"/>
          <w:sz w:val="28"/>
          <w:szCs w:val="28"/>
        </w:rPr>
        <w:t xml:space="preserve"> в систему ЭДО. </w:t>
      </w:r>
    </w:p>
    <w:p w14:paraId="49F4AFE3" w14:textId="77777777" w:rsidR="00746327" w:rsidRDefault="00746327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14:paraId="3F4E80F7" w14:textId="4E025145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</w:rPr>
        <w:t>: ________________</w:t>
      </w:r>
    </w:p>
    <w:p w14:paraId="41B66A88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0E21C557" w14:textId="6D3583C0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Подпись работника__________</w:t>
      </w:r>
      <w:r>
        <w:rPr>
          <w:color w:val="000000"/>
          <w:sz w:val="28"/>
          <w:szCs w:val="28"/>
        </w:rPr>
        <w:t>______</w:t>
      </w:r>
    </w:p>
    <w:p w14:paraId="409C5D97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49BF5288" w14:textId="3D10E228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Подпись руководителя__________</w:t>
      </w:r>
      <w:r>
        <w:rPr>
          <w:color w:val="000000"/>
          <w:sz w:val="28"/>
          <w:szCs w:val="28"/>
        </w:rPr>
        <w:t>______</w:t>
      </w:r>
    </w:p>
    <w:p w14:paraId="4404CFAE" w14:textId="77777777" w:rsidR="002201EA" w:rsidRPr="007A166F" w:rsidRDefault="002201EA" w:rsidP="007A166F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201EA" w:rsidRPr="007A166F" w:rsidSect="006659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7DA"/>
    <w:multiLevelType w:val="hybridMultilevel"/>
    <w:tmpl w:val="C5C25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2B81"/>
    <w:multiLevelType w:val="hybridMultilevel"/>
    <w:tmpl w:val="8ACE6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6A23"/>
    <w:multiLevelType w:val="hybridMultilevel"/>
    <w:tmpl w:val="36060F4C"/>
    <w:lvl w:ilvl="0" w:tplc="E0DCE8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96932"/>
    <w:multiLevelType w:val="hybridMultilevel"/>
    <w:tmpl w:val="7A8E2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31267"/>
    <w:multiLevelType w:val="hybridMultilevel"/>
    <w:tmpl w:val="ECB43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E0609"/>
    <w:multiLevelType w:val="hybridMultilevel"/>
    <w:tmpl w:val="53A0A3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07080"/>
    <w:multiLevelType w:val="hybridMultilevel"/>
    <w:tmpl w:val="31722D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6A2BC9"/>
    <w:multiLevelType w:val="hybridMultilevel"/>
    <w:tmpl w:val="6F14C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E4C87"/>
    <w:multiLevelType w:val="hybridMultilevel"/>
    <w:tmpl w:val="7CD6B89A"/>
    <w:lvl w:ilvl="0" w:tplc="8D7EBCFA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7F7082"/>
    <w:multiLevelType w:val="hybridMultilevel"/>
    <w:tmpl w:val="33C698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BD57AD"/>
    <w:multiLevelType w:val="hybridMultilevel"/>
    <w:tmpl w:val="8FA06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6512D"/>
    <w:multiLevelType w:val="hybridMultilevel"/>
    <w:tmpl w:val="DEA4C4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74697A"/>
    <w:multiLevelType w:val="hybridMultilevel"/>
    <w:tmpl w:val="DCBEF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75689"/>
    <w:multiLevelType w:val="hybridMultilevel"/>
    <w:tmpl w:val="CF70A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16D8"/>
    <w:multiLevelType w:val="hybridMultilevel"/>
    <w:tmpl w:val="8648F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80E6E"/>
    <w:multiLevelType w:val="hybridMultilevel"/>
    <w:tmpl w:val="95E63DE0"/>
    <w:lvl w:ilvl="0" w:tplc="08B2E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5527D9"/>
    <w:multiLevelType w:val="hybridMultilevel"/>
    <w:tmpl w:val="CB982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43A64"/>
    <w:multiLevelType w:val="multilevel"/>
    <w:tmpl w:val="917A663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8" w15:restartNumberingAfterBreak="0">
    <w:nsid w:val="36341536"/>
    <w:multiLevelType w:val="hybridMultilevel"/>
    <w:tmpl w:val="DCAC58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6A47BC4"/>
    <w:multiLevelType w:val="hybridMultilevel"/>
    <w:tmpl w:val="C6FE70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04184A"/>
    <w:multiLevelType w:val="hybridMultilevel"/>
    <w:tmpl w:val="AA7A9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47D85"/>
    <w:multiLevelType w:val="hybridMultilevel"/>
    <w:tmpl w:val="8CE6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7157E"/>
    <w:multiLevelType w:val="hybridMultilevel"/>
    <w:tmpl w:val="61DCBA3A"/>
    <w:lvl w:ilvl="0" w:tplc="E048BAB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D77BB"/>
    <w:multiLevelType w:val="hybridMultilevel"/>
    <w:tmpl w:val="05C848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EF1FF8"/>
    <w:multiLevelType w:val="hybridMultilevel"/>
    <w:tmpl w:val="0CC4F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03DA2"/>
    <w:multiLevelType w:val="hybridMultilevel"/>
    <w:tmpl w:val="D76AA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53F75"/>
    <w:multiLevelType w:val="hybridMultilevel"/>
    <w:tmpl w:val="890619FE"/>
    <w:lvl w:ilvl="0" w:tplc="0FFEDB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9B3793"/>
    <w:multiLevelType w:val="multilevel"/>
    <w:tmpl w:val="1E34F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FD73ECB"/>
    <w:multiLevelType w:val="hybridMultilevel"/>
    <w:tmpl w:val="39C0F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D5424"/>
    <w:multiLevelType w:val="hybridMultilevel"/>
    <w:tmpl w:val="2C2E5F8C"/>
    <w:lvl w:ilvl="0" w:tplc="7FD2259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064595"/>
    <w:multiLevelType w:val="hybridMultilevel"/>
    <w:tmpl w:val="0C464DBE"/>
    <w:lvl w:ilvl="0" w:tplc="F19C94A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19E2"/>
    <w:multiLevelType w:val="hybridMultilevel"/>
    <w:tmpl w:val="C116F8AE"/>
    <w:lvl w:ilvl="0" w:tplc="DF74078E">
      <w:start w:val="1"/>
      <w:numFmt w:val="decimal"/>
      <w:lvlText w:val="%1)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9F00529"/>
    <w:multiLevelType w:val="hybridMultilevel"/>
    <w:tmpl w:val="6D06F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E5AD8"/>
    <w:multiLevelType w:val="hybridMultilevel"/>
    <w:tmpl w:val="E74E3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F7131"/>
    <w:multiLevelType w:val="hybridMultilevel"/>
    <w:tmpl w:val="5CDE4C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22A89"/>
    <w:multiLevelType w:val="hybridMultilevel"/>
    <w:tmpl w:val="6EF66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C4E9F"/>
    <w:multiLevelType w:val="hybridMultilevel"/>
    <w:tmpl w:val="4E14A62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770B87"/>
    <w:multiLevelType w:val="hybridMultilevel"/>
    <w:tmpl w:val="6F64C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B5305"/>
    <w:multiLevelType w:val="hybridMultilevel"/>
    <w:tmpl w:val="C5AA8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DC1934"/>
    <w:multiLevelType w:val="hybridMultilevel"/>
    <w:tmpl w:val="BB72B51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77662EF"/>
    <w:multiLevelType w:val="hybridMultilevel"/>
    <w:tmpl w:val="63ECD0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07718A"/>
    <w:multiLevelType w:val="hybridMultilevel"/>
    <w:tmpl w:val="E9F6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768E5"/>
    <w:multiLevelType w:val="hybridMultilevel"/>
    <w:tmpl w:val="02746B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5726F4"/>
    <w:multiLevelType w:val="hybridMultilevel"/>
    <w:tmpl w:val="7D801AC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D6E64EC"/>
    <w:multiLevelType w:val="hybridMultilevel"/>
    <w:tmpl w:val="9E70B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74027"/>
    <w:multiLevelType w:val="hybridMultilevel"/>
    <w:tmpl w:val="56C06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4E0F65"/>
    <w:multiLevelType w:val="hybridMultilevel"/>
    <w:tmpl w:val="BE00C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391366"/>
    <w:multiLevelType w:val="hybridMultilevel"/>
    <w:tmpl w:val="373EC2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8C7621"/>
    <w:multiLevelType w:val="hybridMultilevel"/>
    <w:tmpl w:val="07AA8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292649"/>
    <w:multiLevelType w:val="hybridMultilevel"/>
    <w:tmpl w:val="5718B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1"/>
  </w:num>
  <w:num w:numId="3">
    <w:abstractNumId w:val="27"/>
  </w:num>
  <w:num w:numId="4">
    <w:abstractNumId w:val="13"/>
  </w:num>
  <w:num w:numId="5">
    <w:abstractNumId w:val="5"/>
  </w:num>
  <w:num w:numId="6">
    <w:abstractNumId w:val="40"/>
  </w:num>
  <w:num w:numId="7">
    <w:abstractNumId w:val="15"/>
  </w:num>
  <w:num w:numId="8">
    <w:abstractNumId w:val="9"/>
  </w:num>
  <w:num w:numId="9">
    <w:abstractNumId w:val="3"/>
  </w:num>
  <w:num w:numId="10">
    <w:abstractNumId w:val="0"/>
  </w:num>
  <w:num w:numId="11">
    <w:abstractNumId w:val="28"/>
  </w:num>
  <w:num w:numId="12">
    <w:abstractNumId w:val="12"/>
  </w:num>
  <w:num w:numId="13">
    <w:abstractNumId w:val="25"/>
  </w:num>
  <w:num w:numId="14">
    <w:abstractNumId w:val="18"/>
  </w:num>
  <w:num w:numId="15">
    <w:abstractNumId w:val="26"/>
  </w:num>
  <w:num w:numId="16">
    <w:abstractNumId w:val="35"/>
  </w:num>
  <w:num w:numId="17">
    <w:abstractNumId w:val="31"/>
  </w:num>
  <w:num w:numId="18">
    <w:abstractNumId w:val="37"/>
  </w:num>
  <w:num w:numId="19">
    <w:abstractNumId w:val="30"/>
  </w:num>
  <w:num w:numId="20">
    <w:abstractNumId w:val="22"/>
  </w:num>
  <w:num w:numId="21">
    <w:abstractNumId w:val="29"/>
  </w:num>
  <w:num w:numId="22">
    <w:abstractNumId w:val="47"/>
  </w:num>
  <w:num w:numId="23">
    <w:abstractNumId w:val="17"/>
  </w:num>
  <w:num w:numId="24">
    <w:abstractNumId w:val="44"/>
  </w:num>
  <w:num w:numId="25">
    <w:abstractNumId w:val="38"/>
  </w:num>
  <w:num w:numId="26">
    <w:abstractNumId w:val="41"/>
  </w:num>
  <w:num w:numId="27">
    <w:abstractNumId w:val="2"/>
  </w:num>
  <w:num w:numId="28">
    <w:abstractNumId w:val="21"/>
  </w:num>
  <w:num w:numId="29">
    <w:abstractNumId w:val="20"/>
  </w:num>
  <w:num w:numId="30">
    <w:abstractNumId w:val="46"/>
  </w:num>
  <w:num w:numId="31">
    <w:abstractNumId w:val="32"/>
  </w:num>
  <w:num w:numId="32">
    <w:abstractNumId w:val="24"/>
  </w:num>
  <w:num w:numId="33">
    <w:abstractNumId w:val="14"/>
  </w:num>
  <w:num w:numId="34">
    <w:abstractNumId w:val="34"/>
  </w:num>
  <w:num w:numId="35">
    <w:abstractNumId w:val="4"/>
  </w:num>
  <w:num w:numId="36">
    <w:abstractNumId w:val="43"/>
  </w:num>
  <w:num w:numId="37">
    <w:abstractNumId w:val="10"/>
  </w:num>
  <w:num w:numId="38">
    <w:abstractNumId w:val="48"/>
  </w:num>
  <w:num w:numId="39">
    <w:abstractNumId w:val="6"/>
  </w:num>
  <w:num w:numId="40">
    <w:abstractNumId w:val="39"/>
  </w:num>
  <w:num w:numId="41">
    <w:abstractNumId w:val="33"/>
  </w:num>
  <w:num w:numId="42">
    <w:abstractNumId w:val="45"/>
  </w:num>
  <w:num w:numId="43">
    <w:abstractNumId w:val="16"/>
  </w:num>
  <w:num w:numId="44">
    <w:abstractNumId w:val="1"/>
  </w:num>
  <w:num w:numId="45">
    <w:abstractNumId w:val="7"/>
  </w:num>
  <w:num w:numId="46">
    <w:abstractNumId w:val="23"/>
  </w:num>
  <w:num w:numId="47">
    <w:abstractNumId w:val="19"/>
  </w:num>
  <w:num w:numId="48">
    <w:abstractNumId w:val="49"/>
  </w:num>
  <w:num w:numId="49">
    <w:abstractNumId w:val="42"/>
  </w:num>
  <w:num w:numId="5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6F"/>
    <w:rsid w:val="000056EF"/>
    <w:rsid w:val="00006D48"/>
    <w:rsid w:val="00035006"/>
    <w:rsid w:val="000377AA"/>
    <w:rsid w:val="00057B23"/>
    <w:rsid w:val="00062B22"/>
    <w:rsid w:val="0007722D"/>
    <w:rsid w:val="000825A7"/>
    <w:rsid w:val="000C6F76"/>
    <w:rsid w:val="000E6971"/>
    <w:rsid w:val="00100EB1"/>
    <w:rsid w:val="001040B9"/>
    <w:rsid w:val="0014496D"/>
    <w:rsid w:val="00193B31"/>
    <w:rsid w:val="001A3983"/>
    <w:rsid w:val="001A6450"/>
    <w:rsid w:val="001F0CE8"/>
    <w:rsid w:val="00216716"/>
    <w:rsid w:val="002201EA"/>
    <w:rsid w:val="00256F3D"/>
    <w:rsid w:val="0027741D"/>
    <w:rsid w:val="002E1E10"/>
    <w:rsid w:val="002E7CE4"/>
    <w:rsid w:val="00310401"/>
    <w:rsid w:val="00314C3B"/>
    <w:rsid w:val="0031504A"/>
    <w:rsid w:val="00325277"/>
    <w:rsid w:val="00327BB3"/>
    <w:rsid w:val="00331A94"/>
    <w:rsid w:val="003A1A89"/>
    <w:rsid w:val="003A651A"/>
    <w:rsid w:val="003D2B3C"/>
    <w:rsid w:val="00401EF4"/>
    <w:rsid w:val="00486ABC"/>
    <w:rsid w:val="004D59A7"/>
    <w:rsid w:val="00534B5C"/>
    <w:rsid w:val="005520AA"/>
    <w:rsid w:val="00564422"/>
    <w:rsid w:val="00585978"/>
    <w:rsid w:val="00623095"/>
    <w:rsid w:val="00643CFB"/>
    <w:rsid w:val="00665987"/>
    <w:rsid w:val="0066604C"/>
    <w:rsid w:val="006C2A93"/>
    <w:rsid w:val="006F283B"/>
    <w:rsid w:val="006F4E8E"/>
    <w:rsid w:val="00725730"/>
    <w:rsid w:val="00746327"/>
    <w:rsid w:val="007A166F"/>
    <w:rsid w:val="007B6690"/>
    <w:rsid w:val="007C0F6B"/>
    <w:rsid w:val="007D4ECD"/>
    <w:rsid w:val="00823B8B"/>
    <w:rsid w:val="008A64C6"/>
    <w:rsid w:val="008D798A"/>
    <w:rsid w:val="008F4394"/>
    <w:rsid w:val="00921DC3"/>
    <w:rsid w:val="00923E15"/>
    <w:rsid w:val="00962E39"/>
    <w:rsid w:val="00966861"/>
    <w:rsid w:val="00997E3A"/>
    <w:rsid w:val="009B1CEA"/>
    <w:rsid w:val="009E1B37"/>
    <w:rsid w:val="00A0071C"/>
    <w:rsid w:val="00A32EB9"/>
    <w:rsid w:val="00A5559C"/>
    <w:rsid w:val="00A77BD2"/>
    <w:rsid w:val="00AC5DED"/>
    <w:rsid w:val="00B07E89"/>
    <w:rsid w:val="00B1243A"/>
    <w:rsid w:val="00B15C05"/>
    <w:rsid w:val="00B36D73"/>
    <w:rsid w:val="00B408D4"/>
    <w:rsid w:val="00B557F9"/>
    <w:rsid w:val="00B90B30"/>
    <w:rsid w:val="00B9144C"/>
    <w:rsid w:val="00BB1B24"/>
    <w:rsid w:val="00BE1C43"/>
    <w:rsid w:val="00BF689C"/>
    <w:rsid w:val="00BF7B93"/>
    <w:rsid w:val="00C21221"/>
    <w:rsid w:val="00C23E8E"/>
    <w:rsid w:val="00C47091"/>
    <w:rsid w:val="00C517B5"/>
    <w:rsid w:val="00C71315"/>
    <w:rsid w:val="00C77083"/>
    <w:rsid w:val="00C86584"/>
    <w:rsid w:val="00CB1568"/>
    <w:rsid w:val="00CB6249"/>
    <w:rsid w:val="00CC6017"/>
    <w:rsid w:val="00CE18C8"/>
    <w:rsid w:val="00CF0375"/>
    <w:rsid w:val="00D039C8"/>
    <w:rsid w:val="00D07A23"/>
    <w:rsid w:val="00D164AC"/>
    <w:rsid w:val="00D415E4"/>
    <w:rsid w:val="00D43CC3"/>
    <w:rsid w:val="00D66D66"/>
    <w:rsid w:val="00D70553"/>
    <w:rsid w:val="00D7506B"/>
    <w:rsid w:val="00D81CC8"/>
    <w:rsid w:val="00DA0091"/>
    <w:rsid w:val="00DA3F8D"/>
    <w:rsid w:val="00DA6DCB"/>
    <w:rsid w:val="00DB0478"/>
    <w:rsid w:val="00DD2AE4"/>
    <w:rsid w:val="00DD33D6"/>
    <w:rsid w:val="00DD5B38"/>
    <w:rsid w:val="00DE2039"/>
    <w:rsid w:val="00DF028A"/>
    <w:rsid w:val="00E571B8"/>
    <w:rsid w:val="00E63CFC"/>
    <w:rsid w:val="00E679F9"/>
    <w:rsid w:val="00E761BC"/>
    <w:rsid w:val="00EC43ED"/>
    <w:rsid w:val="00ED653C"/>
    <w:rsid w:val="00EE5F4E"/>
    <w:rsid w:val="00EF7631"/>
    <w:rsid w:val="00EF7968"/>
    <w:rsid w:val="00F005FC"/>
    <w:rsid w:val="00F04519"/>
    <w:rsid w:val="00F10AEC"/>
    <w:rsid w:val="00F1626F"/>
    <w:rsid w:val="00F44E6E"/>
    <w:rsid w:val="00F47C9B"/>
    <w:rsid w:val="00F5336A"/>
    <w:rsid w:val="00F954A0"/>
    <w:rsid w:val="00FC240C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497F"/>
  <w15:chartTrackingRefBased/>
  <w15:docId w15:val="{92CCDBC8-1B15-4F3C-BA86-B0B6EDDC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2201EA"/>
    <w:pPr>
      <w:jc w:val="center"/>
      <w:outlineLvl w:val="0"/>
    </w:pPr>
    <w:rPr>
      <w:b/>
      <w:sz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2201EA"/>
    <w:pPr>
      <w:numPr>
        <w:numId w:val="50"/>
      </w:numPr>
      <w:outlineLvl w:val="1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039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2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6F283B"/>
    <w:rPr>
      <w:rFonts w:ascii="Segoe UI" w:hAnsi="Segoe UI" w:cs="Segoe UI"/>
      <w:sz w:val="18"/>
      <w:szCs w:val="18"/>
    </w:rPr>
  </w:style>
  <w:style w:type="character" w:styleId="a6">
    <w:name w:val="annotation reference"/>
    <w:basedOn w:val="a1"/>
    <w:uiPriority w:val="99"/>
    <w:semiHidden/>
    <w:unhideWhenUsed/>
    <w:rsid w:val="00DD33D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D33D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DD33D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D33D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D33D6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2201EA"/>
    <w:rPr>
      <w:b/>
      <w:sz w:val="36"/>
    </w:rPr>
  </w:style>
  <w:style w:type="paragraph" w:styleId="ab">
    <w:name w:val="No Spacing"/>
    <w:basedOn w:val="a"/>
    <w:uiPriority w:val="1"/>
    <w:qFormat/>
    <w:rsid w:val="006C2A93"/>
    <w:pPr>
      <w:ind w:left="360"/>
    </w:pPr>
    <w:rPr>
      <w:i/>
      <w:sz w:val="28"/>
    </w:rPr>
  </w:style>
  <w:style w:type="character" w:customStyle="1" w:styleId="20">
    <w:name w:val="Заголовок 2 Знак"/>
    <w:basedOn w:val="a1"/>
    <w:link w:val="2"/>
    <w:uiPriority w:val="9"/>
    <w:rsid w:val="002201EA"/>
    <w:rPr>
      <w:b/>
      <w:sz w:val="32"/>
    </w:rPr>
  </w:style>
  <w:style w:type="paragraph" w:styleId="ac">
    <w:name w:val="Normal (Web)"/>
    <w:basedOn w:val="a"/>
    <w:uiPriority w:val="99"/>
    <w:semiHidden/>
    <w:unhideWhenUsed/>
    <w:rsid w:val="007A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tin\OneDrive\&#1056;&#1072;&#1073;&#1086;&#1095;&#1080;&#1081;%20&#1089;&#1090;&#1086;&#1083;\&#1056;&#1072;&#1073;&#1086;&#1090;&#1072;\&#1064;&#1072;&#1073;&#1083;&#1086;&#1085;&#1099;\&#1064;&#1072;&#1073;&#1083;&#1086;&#1085;%20&#1054;&#1073;&#1099;&#1095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73DBC-7CAA-4401-AC1D-5A44A83B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Обычный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Churilov</dc:creator>
  <cp:keywords/>
  <dc:description/>
  <cp:lastModifiedBy>Valentin Churilov</cp:lastModifiedBy>
  <cp:revision>2</cp:revision>
  <cp:lastPrinted>2022-03-29T10:36:00Z</cp:lastPrinted>
  <dcterms:created xsi:type="dcterms:W3CDTF">2022-12-30T05:39:00Z</dcterms:created>
  <dcterms:modified xsi:type="dcterms:W3CDTF">2022-12-30T05:39:00Z</dcterms:modified>
</cp:coreProperties>
</file>