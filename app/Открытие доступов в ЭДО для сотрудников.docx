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C83" w14:textId="25DFA4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3B0FBD08" w14:textId="3704049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sz w:val="28"/>
          <w:szCs w:val="28"/>
        </w:rPr>
        <w:t>_______________________</w:t>
      </w:r>
    </w:p>
    <w:p w14:paraId="28D92303" w14:textId="3021E5B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От ____________________</w:t>
      </w:r>
    </w:p>
    <w:p w14:paraId="1F766497" w14:textId="3DFCB1D3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614850B1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2E4C74C9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6291EBB" w14:textId="77777777" w:rsidR="007A166F" w:rsidRPr="007A166F" w:rsidRDefault="007A166F" w:rsidP="007A166F">
      <w:pPr>
        <w:pStyle w:val="ac"/>
        <w:spacing w:before="240" w:beforeAutospacing="0" w:after="240" w:afterAutospacing="0"/>
        <w:jc w:val="center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Служебная записка</w:t>
      </w:r>
    </w:p>
    <w:p w14:paraId="193092D5" w14:textId="3BD537D4" w:rsidR="00746327" w:rsidRDefault="00746327" w:rsidP="00746327">
      <w:pPr>
        <w:pStyle w:val="ac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746327">
        <w:rPr>
          <w:color w:val="000000"/>
          <w:sz w:val="28"/>
          <w:szCs w:val="28"/>
        </w:rPr>
        <w:t>П</w:t>
      </w:r>
      <w:r w:rsidR="00D81CC8">
        <w:rPr>
          <w:color w:val="000000"/>
          <w:sz w:val="28"/>
          <w:szCs w:val="28"/>
        </w:rPr>
        <w:t xml:space="preserve">росьба </w:t>
      </w:r>
      <w:r w:rsidR="00A5559C">
        <w:rPr>
          <w:color w:val="000000"/>
          <w:sz w:val="28"/>
          <w:szCs w:val="28"/>
        </w:rPr>
        <w:t xml:space="preserve">открыть доступ к </w:t>
      </w:r>
      <w:r w:rsidR="00D81CC8">
        <w:rPr>
          <w:color w:val="000000"/>
          <w:sz w:val="28"/>
          <w:szCs w:val="28"/>
        </w:rPr>
        <w:t>_</w:t>
      </w:r>
      <w:r w:rsidR="00A5559C">
        <w:rPr>
          <w:color w:val="000000"/>
          <w:sz w:val="28"/>
          <w:szCs w:val="28"/>
        </w:rPr>
        <w:t>___________________, сотруднику ____________________.</w:t>
      </w:r>
    </w:p>
    <w:p w14:paraId="49F4AFE3" w14:textId="77777777" w:rsidR="00746327" w:rsidRDefault="00746327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14:paraId="3F4E80F7" w14:textId="4E025145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: ________________</w:t>
      </w:r>
    </w:p>
    <w:p w14:paraId="41B66A88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0E21C557" w14:textId="6D3583C0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работника__________</w:t>
      </w:r>
      <w:r>
        <w:rPr>
          <w:color w:val="000000"/>
          <w:sz w:val="28"/>
          <w:szCs w:val="28"/>
        </w:rPr>
        <w:t>______</w:t>
      </w:r>
    </w:p>
    <w:p w14:paraId="409C5D97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9BF5288" w14:textId="3D10E228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руководителя__________</w:t>
      </w:r>
      <w:r>
        <w:rPr>
          <w:color w:val="000000"/>
          <w:sz w:val="28"/>
          <w:szCs w:val="28"/>
        </w:rPr>
        <w:t>______</w:t>
      </w:r>
    </w:p>
    <w:p w14:paraId="4404CFAE" w14:textId="77777777" w:rsidR="002201EA" w:rsidRPr="007A166F" w:rsidRDefault="002201EA" w:rsidP="007A166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201EA" w:rsidRPr="007A166F" w:rsidSect="0066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DA"/>
    <w:multiLevelType w:val="hybridMultilevel"/>
    <w:tmpl w:val="C5C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B81"/>
    <w:multiLevelType w:val="hybridMultilevel"/>
    <w:tmpl w:val="8ACE6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A23"/>
    <w:multiLevelType w:val="hybridMultilevel"/>
    <w:tmpl w:val="36060F4C"/>
    <w:lvl w:ilvl="0" w:tplc="E0DC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932"/>
    <w:multiLevelType w:val="hybridMultilevel"/>
    <w:tmpl w:val="7A8E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267"/>
    <w:multiLevelType w:val="hybridMultilevel"/>
    <w:tmpl w:val="ECB43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0609"/>
    <w:multiLevelType w:val="hybridMultilevel"/>
    <w:tmpl w:val="53A0A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080"/>
    <w:multiLevelType w:val="hybridMultilevel"/>
    <w:tmpl w:val="31722D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A2BC9"/>
    <w:multiLevelType w:val="hybridMultilevel"/>
    <w:tmpl w:val="6F14C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E4C87"/>
    <w:multiLevelType w:val="hybridMultilevel"/>
    <w:tmpl w:val="7CD6B89A"/>
    <w:lvl w:ilvl="0" w:tplc="8D7EBCFA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7F7082"/>
    <w:multiLevelType w:val="hybridMultilevel"/>
    <w:tmpl w:val="33C698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BD57AD"/>
    <w:multiLevelType w:val="hybridMultilevel"/>
    <w:tmpl w:val="8FA0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12D"/>
    <w:multiLevelType w:val="hybridMultilevel"/>
    <w:tmpl w:val="DEA4C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4697A"/>
    <w:multiLevelType w:val="hybridMultilevel"/>
    <w:tmpl w:val="DCBEF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5689"/>
    <w:multiLevelType w:val="hybridMultilevel"/>
    <w:tmpl w:val="CF70A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6D8"/>
    <w:multiLevelType w:val="hybridMultilevel"/>
    <w:tmpl w:val="8648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80E6E"/>
    <w:multiLevelType w:val="hybridMultilevel"/>
    <w:tmpl w:val="95E63DE0"/>
    <w:lvl w:ilvl="0" w:tplc="08B2E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5527D9"/>
    <w:multiLevelType w:val="hybridMultilevel"/>
    <w:tmpl w:val="CB982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64"/>
    <w:multiLevelType w:val="multilevel"/>
    <w:tmpl w:val="917A663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36341536"/>
    <w:multiLevelType w:val="hybridMultilevel"/>
    <w:tmpl w:val="DCAC5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47BC4"/>
    <w:multiLevelType w:val="hybridMultilevel"/>
    <w:tmpl w:val="C6FE7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4184A"/>
    <w:multiLevelType w:val="hybridMultilevel"/>
    <w:tmpl w:val="AA7A9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47D85"/>
    <w:multiLevelType w:val="hybridMultilevel"/>
    <w:tmpl w:val="8CE6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157E"/>
    <w:multiLevelType w:val="hybridMultilevel"/>
    <w:tmpl w:val="61DCBA3A"/>
    <w:lvl w:ilvl="0" w:tplc="E048BA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77BB"/>
    <w:multiLevelType w:val="hybridMultilevel"/>
    <w:tmpl w:val="05C84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F1FF8"/>
    <w:multiLevelType w:val="hybridMultilevel"/>
    <w:tmpl w:val="0CC4F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DA2"/>
    <w:multiLevelType w:val="hybridMultilevel"/>
    <w:tmpl w:val="D76AA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3F75"/>
    <w:multiLevelType w:val="hybridMultilevel"/>
    <w:tmpl w:val="890619FE"/>
    <w:lvl w:ilvl="0" w:tplc="0FFED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B3793"/>
    <w:multiLevelType w:val="multilevel"/>
    <w:tmpl w:val="1E34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D73ECB"/>
    <w:multiLevelType w:val="hybridMultilevel"/>
    <w:tmpl w:val="39C0F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D5424"/>
    <w:multiLevelType w:val="hybridMultilevel"/>
    <w:tmpl w:val="2C2E5F8C"/>
    <w:lvl w:ilvl="0" w:tplc="7FD225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64595"/>
    <w:multiLevelType w:val="hybridMultilevel"/>
    <w:tmpl w:val="0C464DBE"/>
    <w:lvl w:ilvl="0" w:tplc="F19C94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19E2"/>
    <w:multiLevelType w:val="hybridMultilevel"/>
    <w:tmpl w:val="C116F8AE"/>
    <w:lvl w:ilvl="0" w:tplc="DF74078E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00529"/>
    <w:multiLevelType w:val="hybridMultilevel"/>
    <w:tmpl w:val="6D06F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E5AD8"/>
    <w:multiLevelType w:val="hybridMultilevel"/>
    <w:tmpl w:val="E74E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131"/>
    <w:multiLevelType w:val="hybridMultilevel"/>
    <w:tmpl w:val="5CDE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A89"/>
    <w:multiLevelType w:val="hybridMultilevel"/>
    <w:tmpl w:val="6EF6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4E9F"/>
    <w:multiLevelType w:val="hybridMultilevel"/>
    <w:tmpl w:val="4E14A6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70B87"/>
    <w:multiLevelType w:val="hybridMultilevel"/>
    <w:tmpl w:val="6F64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B5305"/>
    <w:multiLevelType w:val="hybridMultilevel"/>
    <w:tmpl w:val="C5AA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934"/>
    <w:multiLevelType w:val="hybridMultilevel"/>
    <w:tmpl w:val="BB72B5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7662EF"/>
    <w:multiLevelType w:val="hybridMultilevel"/>
    <w:tmpl w:val="63ECD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07718A"/>
    <w:multiLevelType w:val="hybridMultilevel"/>
    <w:tmpl w:val="E9F6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768E5"/>
    <w:multiLevelType w:val="hybridMultilevel"/>
    <w:tmpl w:val="02746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F4"/>
    <w:multiLevelType w:val="hybridMultilevel"/>
    <w:tmpl w:val="7D801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6E64EC"/>
    <w:multiLevelType w:val="hybridMultilevel"/>
    <w:tmpl w:val="9E70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74027"/>
    <w:multiLevelType w:val="hybridMultilevel"/>
    <w:tmpl w:val="56C0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E0F65"/>
    <w:multiLevelType w:val="hybridMultilevel"/>
    <w:tmpl w:val="BE00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91366"/>
    <w:multiLevelType w:val="hybridMultilevel"/>
    <w:tmpl w:val="373EC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C7621"/>
    <w:multiLevelType w:val="hybridMultilevel"/>
    <w:tmpl w:val="07AA8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92649"/>
    <w:multiLevelType w:val="hybridMultilevel"/>
    <w:tmpl w:val="5718B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13"/>
  </w:num>
  <w:num w:numId="5">
    <w:abstractNumId w:val="5"/>
  </w:num>
  <w:num w:numId="6">
    <w:abstractNumId w:val="4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8"/>
  </w:num>
  <w:num w:numId="12">
    <w:abstractNumId w:val="12"/>
  </w:num>
  <w:num w:numId="13">
    <w:abstractNumId w:val="25"/>
  </w:num>
  <w:num w:numId="14">
    <w:abstractNumId w:val="18"/>
  </w:num>
  <w:num w:numId="15">
    <w:abstractNumId w:val="26"/>
  </w:num>
  <w:num w:numId="16">
    <w:abstractNumId w:val="35"/>
  </w:num>
  <w:num w:numId="17">
    <w:abstractNumId w:val="31"/>
  </w:num>
  <w:num w:numId="18">
    <w:abstractNumId w:val="37"/>
  </w:num>
  <w:num w:numId="19">
    <w:abstractNumId w:val="30"/>
  </w:num>
  <w:num w:numId="20">
    <w:abstractNumId w:val="22"/>
  </w:num>
  <w:num w:numId="21">
    <w:abstractNumId w:val="29"/>
  </w:num>
  <w:num w:numId="22">
    <w:abstractNumId w:val="47"/>
  </w:num>
  <w:num w:numId="23">
    <w:abstractNumId w:val="17"/>
  </w:num>
  <w:num w:numId="24">
    <w:abstractNumId w:val="44"/>
  </w:num>
  <w:num w:numId="25">
    <w:abstractNumId w:val="38"/>
  </w:num>
  <w:num w:numId="26">
    <w:abstractNumId w:val="41"/>
  </w:num>
  <w:num w:numId="27">
    <w:abstractNumId w:val="2"/>
  </w:num>
  <w:num w:numId="28">
    <w:abstractNumId w:val="21"/>
  </w:num>
  <w:num w:numId="29">
    <w:abstractNumId w:val="20"/>
  </w:num>
  <w:num w:numId="30">
    <w:abstractNumId w:val="46"/>
  </w:num>
  <w:num w:numId="31">
    <w:abstractNumId w:val="32"/>
  </w:num>
  <w:num w:numId="32">
    <w:abstractNumId w:val="24"/>
  </w:num>
  <w:num w:numId="33">
    <w:abstractNumId w:val="14"/>
  </w:num>
  <w:num w:numId="34">
    <w:abstractNumId w:val="34"/>
  </w:num>
  <w:num w:numId="35">
    <w:abstractNumId w:val="4"/>
  </w:num>
  <w:num w:numId="36">
    <w:abstractNumId w:val="43"/>
  </w:num>
  <w:num w:numId="37">
    <w:abstractNumId w:val="10"/>
  </w:num>
  <w:num w:numId="38">
    <w:abstractNumId w:val="48"/>
  </w:num>
  <w:num w:numId="39">
    <w:abstractNumId w:val="6"/>
  </w:num>
  <w:num w:numId="40">
    <w:abstractNumId w:val="39"/>
  </w:num>
  <w:num w:numId="41">
    <w:abstractNumId w:val="33"/>
  </w:num>
  <w:num w:numId="42">
    <w:abstractNumId w:val="45"/>
  </w:num>
  <w:num w:numId="43">
    <w:abstractNumId w:val="16"/>
  </w:num>
  <w:num w:numId="44">
    <w:abstractNumId w:val="1"/>
  </w:num>
  <w:num w:numId="45">
    <w:abstractNumId w:val="7"/>
  </w:num>
  <w:num w:numId="46">
    <w:abstractNumId w:val="23"/>
  </w:num>
  <w:num w:numId="47">
    <w:abstractNumId w:val="19"/>
  </w:num>
  <w:num w:numId="48">
    <w:abstractNumId w:val="49"/>
  </w:num>
  <w:num w:numId="49">
    <w:abstractNumId w:val="42"/>
  </w:num>
  <w:num w:numId="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F"/>
    <w:rsid w:val="000056EF"/>
    <w:rsid w:val="00006D48"/>
    <w:rsid w:val="00035006"/>
    <w:rsid w:val="000377AA"/>
    <w:rsid w:val="00057B23"/>
    <w:rsid w:val="00062B22"/>
    <w:rsid w:val="0007722D"/>
    <w:rsid w:val="000825A7"/>
    <w:rsid w:val="000C6F76"/>
    <w:rsid w:val="000E6971"/>
    <w:rsid w:val="00100EB1"/>
    <w:rsid w:val="001040B9"/>
    <w:rsid w:val="0014496D"/>
    <w:rsid w:val="00193B31"/>
    <w:rsid w:val="001A3983"/>
    <w:rsid w:val="001A6450"/>
    <w:rsid w:val="001F0CE8"/>
    <w:rsid w:val="00216716"/>
    <w:rsid w:val="002201EA"/>
    <w:rsid w:val="00256F3D"/>
    <w:rsid w:val="0027741D"/>
    <w:rsid w:val="002E1E10"/>
    <w:rsid w:val="002E7CE4"/>
    <w:rsid w:val="00310401"/>
    <w:rsid w:val="00314C3B"/>
    <w:rsid w:val="0031504A"/>
    <w:rsid w:val="00325277"/>
    <w:rsid w:val="00327BB3"/>
    <w:rsid w:val="00331A94"/>
    <w:rsid w:val="003A1A89"/>
    <w:rsid w:val="003A651A"/>
    <w:rsid w:val="003D2B3C"/>
    <w:rsid w:val="00401EF4"/>
    <w:rsid w:val="00486ABC"/>
    <w:rsid w:val="004D59A7"/>
    <w:rsid w:val="00534B5C"/>
    <w:rsid w:val="005520AA"/>
    <w:rsid w:val="00564422"/>
    <w:rsid w:val="00585978"/>
    <w:rsid w:val="00623095"/>
    <w:rsid w:val="00643CFB"/>
    <w:rsid w:val="00665987"/>
    <w:rsid w:val="0066604C"/>
    <w:rsid w:val="006C2A93"/>
    <w:rsid w:val="006F283B"/>
    <w:rsid w:val="006F4E8E"/>
    <w:rsid w:val="00725730"/>
    <w:rsid w:val="00746327"/>
    <w:rsid w:val="007A166F"/>
    <w:rsid w:val="007B6690"/>
    <w:rsid w:val="007C0F6B"/>
    <w:rsid w:val="007D4ECD"/>
    <w:rsid w:val="00823B8B"/>
    <w:rsid w:val="008A64C6"/>
    <w:rsid w:val="008D798A"/>
    <w:rsid w:val="008F4394"/>
    <w:rsid w:val="00921DC3"/>
    <w:rsid w:val="00923E15"/>
    <w:rsid w:val="00962E39"/>
    <w:rsid w:val="00966861"/>
    <w:rsid w:val="00997E3A"/>
    <w:rsid w:val="009B1CEA"/>
    <w:rsid w:val="009E1B37"/>
    <w:rsid w:val="00A0071C"/>
    <w:rsid w:val="00A32EB9"/>
    <w:rsid w:val="00A5559C"/>
    <w:rsid w:val="00A77BD2"/>
    <w:rsid w:val="00AC5DED"/>
    <w:rsid w:val="00B07E89"/>
    <w:rsid w:val="00B1243A"/>
    <w:rsid w:val="00B15C05"/>
    <w:rsid w:val="00B36D73"/>
    <w:rsid w:val="00B408D4"/>
    <w:rsid w:val="00B557F9"/>
    <w:rsid w:val="00B90B30"/>
    <w:rsid w:val="00B9144C"/>
    <w:rsid w:val="00BB1B24"/>
    <w:rsid w:val="00BE1C43"/>
    <w:rsid w:val="00BF689C"/>
    <w:rsid w:val="00BF7B93"/>
    <w:rsid w:val="00C21221"/>
    <w:rsid w:val="00C23E8E"/>
    <w:rsid w:val="00C47091"/>
    <w:rsid w:val="00C517B5"/>
    <w:rsid w:val="00C71315"/>
    <w:rsid w:val="00C77083"/>
    <w:rsid w:val="00C86584"/>
    <w:rsid w:val="00CB1568"/>
    <w:rsid w:val="00CB6249"/>
    <w:rsid w:val="00CC6017"/>
    <w:rsid w:val="00CE18C8"/>
    <w:rsid w:val="00CF0375"/>
    <w:rsid w:val="00D039C8"/>
    <w:rsid w:val="00D07A23"/>
    <w:rsid w:val="00D164AC"/>
    <w:rsid w:val="00D415E4"/>
    <w:rsid w:val="00D43CC3"/>
    <w:rsid w:val="00D66D66"/>
    <w:rsid w:val="00D70553"/>
    <w:rsid w:val="00D7506B"/>
    <w:rsid w:val="00D81CC8"/>
    <w:rsid w:val="00DA0091"/>
    <w:rsid w:val="00DA3F8D"/>
    <w:rsid w:val="00DB0478"/>
    <w:rsid w:val="00DD2AE4"/>
    <w:rsid w:val="00DD33D6"/>
    <w:rsid w:val="00DD5B38"/>
    <w:rsid w:val="00DE2039"/>
    <w:rsid w:val="00DF028A"/>
    <w:rsid w:val="00E571B8"/>
    <w:rsid w:val="00E63CFC"/>
    <w:rsid w:val="00E679F9"/>
    <w:rsid w:val="00E761BC"/>
    <w:rsid w:val="00EC43ED"/>
    <w:rsid w:val="00ED653C"/>
    <w:rsid w:val="00EE5F4E"/>
    <w:rsid w:val="00EF7631"/>
    <w:rsid w:val="00EF7968"/>
    <w:rsid w:val="00F005FC"/>
    <w:rsid w:val="00F04519"/>
    <w:rsid w:val="00F10AEC"/>
    <w:rsid w:val="00F1626F"/>
    <w:rsid w:val="00F44E6E"/>
    <w:rsid w:val="00F47C9B"/>
    <w:rsid w:val="00F5336A"/>
    <w:rsid w:val="00F954A0"/>
    <w:rsid w:val="00FC240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97F"/>
  <w15:chartTrackingRefBased/>
  <w15:docId w15:val="{92CCDBC8-1B15-4F3C-BA86-B0B6EDD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201EA"/>
    <w:pPr>
      <w:jc w:val="center"/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2201EA"/>
    <w:pPr>
      <w:numPr>
        <w:numId w:val="50"/>
      </w:numPr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0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F283B"/>
    <w:rPr>
      <w:rFonts w:ascii="Segoe UI" w:hAnsi="Segoe UI" w:cs="Segoe UI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DD33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33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DD33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33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33D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201EA"/>
    <w:rPr>
      <w:b/>
      <w:sz w:val="36"/>
    </w:rPr>
  </w:style>
  <w:style w:type="paragraph" w:styleId="ab">
    <w:name w:val="No Spacing"/>
    <w:basedOn w:val="a"/>
    <w:uiPriority w:val="1"/>
    <w:qFormat/>
    <w:rsid w:val="006C2A93"/>
    <w:pPr>
      <w:ind w:left="360"/>
    </w:pPr>
    <w:rPr>
      <w:i/>
      <w:sz w:val="28"/>
    </w:rPr>
  </w:style>
  <w:style w:type="character" w:customStyle="1" w:styleId="20">
    <w:name w:val="Заголовок 2 Знак"/>
    <w:basedOn w:val="a1"/>
    <w:link w:val="2"/>
    <w:uiPriority w:val="9"/>
    <w:rsid w:val="002201EA"/>
    <w:rPr>
      <w:b/>
      <w:sz w:val="32"/>
    </w:rPr>
  </w:style>
  <w:style w:type="paragraph" w:styleId="ac">
    <w:name w:val="Normal (Web)"/>
    <w:basedOn w:val="a"/>
    <w:uiPriority w:val="99"/>
    <w:semiHidden/>
    <w:unhideWhenUsed/>
    <w:rsid w:val="007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OneDrive\&#1056;&#1072;&#1073;&#1086;&#1095;&#1080;&#1081;%20&#1089;&#1090;&#1086;&#1083;\&#1056;&#1072;&#1073;&#1086;&#1090;&#1072;\&#1064;&#1072;&#1073;&#1083;&#1086;&#1085;&#1099;\&#1064;&#1072;&#1073;&#1083;&#1086;&#1085;%20&#1054;&#1073;&#1099;&#1095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3DBC-7CAA-4401-AC1D-5A44A83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Обычный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Churilov</dc:creator>
  <cp:keywords/>
  <dc:description/>
  <cp:lastModifiedBy>Valentin Churilov</cp:lastModifiedBy>
  <cp:revision>3</cp:revision>
  <cp:lastPrinted>2022-03-29T10:36:00Z</cp:lastPrinted>
  <dcterms:created xsi:type="dcterms:W3CDTF">2022-12-30T05:38:00Z</dcterms:created>
  <dcterms:modified xsi:type="dcterms:W3CDTF">2022-12-30T05:38:00Z</dcterms:modified>
</cp:coreProperties>
</file>